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E4CDC67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1C89" w14:textId="7FF40887" w:rsidR="00811C48" w:rsidRPr="001E7ABE" w:rsidRDefault="00D965C0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</w:t>
            </w:r>
            <w:r w:rsidR="00876001" w:rsidRPr="00CB513E">
              <w:rPr>
                <w:rFonts w:ascii="Arial" w:hAnsi="Arial" w:cs="Arial"/>
                <w:b/>
                <w:sz w:val="32"/>
                <w:lang w:val="id-ID"/>
              </w:rPr>
              <w:t xml:space="preserve">ssignment </w:t>
            </w:r>
            <w:r w:rsidR="000F1EBF" w:rsidRPr="00CB513E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A84A8D0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C57CCC5" wp14:editId="0F57688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71A7D76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00EAC" w14:textId="30BD3E7E" w:rsidR="00321362" w:rsidRPr="00B67595" w:rsidRDefault="00EA700A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EA700A">
              <w:rPr>
                <w:rFonts w:ascii="Arial Narrow" w:hAnsi="Arial Narrow" w:cs="Tahoma"/>
                <w:sz w:val="36"/>
              </w:rPr>
              <w:t>COMP6175 | T0044</w:t>
            </w:r>
          </w:p>
          <w:p w14:paraId="4E2F9940" w14:textId="7FB3106F" w:rsidR="00235C36" w:rsidRPr="00876A58" w:rsidRDefault="00885A8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885A82">
              <w:rPr>
                <w:rFonts w:ascii="Arial Narrow" w:hAnsi="Arial Narrow" w:cs="Tahoma"/>
                <w:sz w:val="36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17120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DDBA90D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224A" w14:textId="1F0A7D87" w:rsidR="00F80742" w:rsidRPr="00DF718C" w:rsidRDefault="00A22EC3" w:rsidP="00CB513E">
            <w:pPr>
              <w:ind w:right="480"/>
              <w:rPr>
                <w:rFonts w:ascii="Tahoma" w:hAnsi="Tahoma" w:cs="Tahoma"/>
                <w:bCs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4B0A6B" w14:textId="5F25715F" w:rsidR="000732DF" w:rsidRPr="0036420F" w:rsidRDefault="00F339E4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339E4">
              <w:rPr>
                <w:rFonts w:ascii="Arial" w:hAnsi="Arial" w:cs="Arial"/>
                <w:b/>
                <w:sz w:val="20"/>
              </w:rPr>
              <w:t>E203-COMP6175-LC00204-01</w:t>
            </w:r>
          </w:p>
        </w:tc>
      </w:tr>
      <w:tr w:rsidR="00E0375C" w:rsidRPr="00876A58" w14:paraId="1A7C3B2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5ABABE" w14:textId="081F79FE" w:rsidR="00535DA7" w:rsidRPr="00E369BC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B513E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CB513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386990">
              <w:rPr>
                <w:rFonts w:ascii="Arial" w:hAnsi="Arial" w:cs="Arial"/>
                <w:i/>
                <w:sz w:val="18"/>
                <w:szCs w:val="18"/>
              </w:rPr>
              <w:t>2019/2020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68E73E" w14:textId="6D6D55E8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CB513E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CB513E">
              <w:rPr>
                <w:rFonts w:ascii="Arial" w:hAnsi="Arial" w:cs="Arial"/>
                <w:b/>
                <w:sz w:val="18"/>
              </w:rPr>
              <w:t xml:space="preserve"> </w:t>
            </w:r>
            <w:r w:rsidR="006A531F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AF4E902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1E22E452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B9DF2D5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0AB5454" w14:textId="0760CB06" w:rsidR="00EE4239" w:rsidRPr="009B082B" w:rsidRDefault="00FC177D" w:rsidP="009B082B">
      <w:pPr>
        <w:spacing w:before="240" w:after="240"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FashionNova</w:t>
      </w:r>
      <w:proofErr w:type="spellEnd"/>
    </w:p>
    <w:p w14:paraId="77CF16E5" w14:textId="2B125202" w:rsidR="00EE4239" w:rsidRPr="009B082B" w:rsidRDefault="00FC177D" w:rsidP="00507FA8">
      <w:pPr>
        <w:spacing w:line="360" w:lineRule="auto"/>
        <w:ind w:firstLine="720"/>
        <w:jc w:val="both"/>
      </w:pPr>
      <w:proofErr w:type="spellStart"/>
      <w:r>
        <w:rPr>
          <w:b/>
          <w:bCs/>
        </w:rPr>
        <w:t>FashionNova</w:t>
      </w:r>
      <w:proofErr w:type="spellEnd"/>
      <w:r w:rsidR="00EE4239" w:rsidRPr="009B082B">
        <w:rPr>
          <w:b/>
          <w:bCs/>
        </w:rPr>
        <w:t xml:space="preserve"> </w:t>
      </w:r>
      <w:r w:rsidR="00EE4239" w:rsidRPr="009B082B">
        <w:t xml:space="preserve">is a </w:t>
      </w:r>
      <w:r>
        <w:t xml:space="preserve">cloth shopping </w:t>
      </w:r>
      <w:r w:rsidR="00EE4239" w:rsidRPr="009B082B">
        <w:t>system that</w:t>
      </w:r>
      <w:r>
        <w:t xml:space="preserve"> allows you to</w:t>
      </w:r>
      <w:r w:rsidR="003D4C72">
        <w:rPr>
          <w:b/>
        </w:rPr>
        <w:t xml:space="preserve"> </w:t>
      </w:r>
      <w:r w:rsidR="003D4C72">
        <w:t>help sellers to manage their shop</w:t>
      </w:r>
      <w:r w:rsidR="00EE4239" w:rsidRPr="009B082B">
        <w:t xml:space="preserve">. You as a programmer are asked to make </w:t>
      </w:r>
      <w:proofErr w:type="spellStart"/>
      <w:r w:rsidR="003D4C72">
        <w:rPr>
          <w:b/>
        </w:rPr>
        <w:t>FashionNova</w:t>
      </w:r>
      <w:proofErr w:type="spellEnd"/>
      <w:r w:rsidR="003D4C72">
        <w:rPr>
          <w:b/>
        </w:rPr>
        <w:t xml:space="preserve"> </w:t>
      </w:r>
      <w:r w:rsidR="00EE4239" w:rsidRPr="009B082B">
        <w:t xml:space="preserve">using </w:t>
      </w:r>
      <w:r w:rsidR="00EE4239" w:rsidRPr="009B082B">
        <w:rPr>
          <w:b/>
          <w:bCs/>
        </w:rPr>
        <w:t>Java Programming Language</w:t>
      </w:r>
      <w:r w:rsidR="00EE4239" w:rsidRPr="009B082B">
        <w:t xml:space="preserve"> with the following specifications:</w:t>
      </w:r>
    </w:p>
    <w:p w14:paraId="4B2CA3E9" w14:textId="26B99CAD" w:rsidR="00EE4239" w:rsidRDefault="00EE4239" w:rsidP="003D4C72">
      <w:pPr>
        <w:spacing w:before="240" w:line="360" w:lineRule="auto"/>
        <w:jc w:val="both"/>
      </w:pPr>
      <w:r w:rsidRPr="009B082B">
        <w:t xml:space="preserve">First, the program </w:t>
      </w:r>
      <w:r w:rsidR="003D4C72">
        <w:t xml:space="preserve">will print the </w:t>
      </w:r>
      <w:r w:rsidR="003D4C72" w:rsidRPr="009477A0">
        <w:rPr>
          <w:b/>
          <w:bCs/>
        </w:rPr>
        <w:t>main menu</w:t>
      </w:r>
      <w:r w:rsidR="003D4C72">
        <w:t xml:space="preserve"> that consists of:</w:t>
      </w:r>
    </w:p>
    <w:p w14:paraId="2D4A4F4F" w14:textId="0D9FF443" w:rsidR="00EE4239" w:rsidRPr="009B082B" w:rsidRDefault="00EE4239" w:rsidP="00DA422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9B082B">
        <w:rPr>
          <w:b/>
          <w:bCs/>
        </w:rPr>
        <w:t xml:space="preserve">View </w:t>
      </w:r>
      <w:r w:rsidR="003D4C72">
        <w:rPr>
          <w:b/>
          <w:bCs/>
        </w:rPr>
        <w:t>Catalogue</w:t>
      </w:r>
    </w:p>
    <w:p w14:paraId="16D166C3" w14:textId="7A86DA74" w:rsidR="00EE4239" w:rsidRPr="009B082B" w:rsidRDefault="003D4C72" w:rsidP="00DA422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Sell Product</w:t>
      </w:r>
    </w:p>
    <w:p w14:paraId="7A60113E" w14:textId="01639749" w:rsidR="00EE4239" w:rsidRPr="009B082B" w:rsidRDefault="003D4C72" w:rsidP="00DA422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Add Product to Catalogue</w:t>
      </w:r>
    </w:p>
    <w:p w14:paraId="3B20607C" w14:textId="77777777" w:rsidR="00D76718" w:rsidRDefault="003D4C72" w:rsidP="00744BD1">
      <w:pPr>
        <w:numPr>
          <w:ilvl w:val="0"/>
          <w:numId w:val="15"/>
        </w:numPr>
        <w:spacing w:after="240" w:line="360" w:lineRule="auto"/>
        <w:jc w:val="both"/>
        <w:rPr>
          <w:b/>
          <w:bCs/>
        </w:rPr>
      </w:pPr>
      <w:r>
        <w:rPr>
          <w:b/>
          <w:bCs/>
        </w:rPr>
        <w:t>Exit</w:t>
      </w:r>
    </w:p>
    <w:p w14:paraId="2C3AE285" w14:textId="31EF3E04" w:rsidR="00744BD1" w:rsidRPr="00D76718" w:rsidRDefault="00312A16" w:rsidP="00D76718">
      <w:pPr>
        <w:spacing w:after="240"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22AFF83" wp14:editId="2CFF1C6F">
            <wp:extent cx="6120000" cy="1000510"/>
            <wp:effectExtent l="19050" t="19050" r="1460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00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7B0E4" w14:textId="6A10E1C8" w:rsidR="00EE4239" w:rsidRDefault="00EE4239" w:rsidP="0059152C">
      <w:pPr>
        <w:numPr>
          <w:ilvl w:val="0"/>
          <w:numId w:val="18"/>
        </w:numPr>
        <w:spacing w:line="360" w:lineRule="auto"/>
        <w:ind w:left="-420" w:firstLine="420"/>
        <w:jc w:val="both"/>
      </w:pPr>
      <w:r w:rsidRPr="009B082B">
        <w:t xml:space="preserve">If the user chooses </w:t>
      </w:r>
      <w:r w:rsidRPr="009B082B">
        <w:rPr>
          <w:b/>
          <w:bCs/>
        </w:rPr>
        <w:t xml:space="preserve">View </w:t>
      </w:r>
      <w:r w:rsidR="003D4C72">
        <w:rPr>
          <w:b/>
          <w:bCs/>
        </w:rPr>
        <w:t>Catalogue</w:t>
      </w:r>
      <w:r w:rsidRPr="009B082B">
        <w:rPr>
          <w:b/>
          <w:bCs/>
        </w:rPr>
        <w:t xml:space="preserve"> (Menu 1)</w:t>
      </w:r>
      <w:r w:rsidRPr="009B082B">
        <w:t>, then:</w:t>
      </w:r>
    </w:p>
    <w:p w14:paraId="24B2A1DB" w14:textId="734B222A" w:rsidR="00744BD1" w:rsidRDefault="00744BD1" w:rsidP="00744BD1">
      <w:pPr>
        <w:pStyle w:val="ListParagraph"/>
        <w:numPr>
          <w:ilvl w:val="0"/>
          <w:numId w:val="21"/>
        </w:numPr>
        <w:tabs>
          <w:tab w:val="left" w:pos="425"/>
        </w:tabs>
        <w:spacing w:line="360" w:lineRule="auto"/>
        <w:jc w:val="both"/>
      </w:pPr>
      <w:r>
        <w:t xml:space="preserve">If </w:t>
      </w:r>
      <w:r w:rsidR="004A5922" w:rsidRPr="004A5922">
        <w:rPr>
          <w:b/>
        </w:rPr>
        <w:t>there’s available product</w:t>
      </w:r>
      <w:r w:rsidR="004A5922">
        <w:t xml:space="preserve">, then </w:t>
      </w:r>
      <w:r>
        <w:t>the program will show list of cloth’s information:</w:t>
      </w:r>
    </w:p>
    <w:p w14:paraId="5ACF7FF8" w14:textId="17BF9D37" w:rsidR="00744BD1" w:rsidRPr="00744BD1" w:rsidRDefault="00744BD1" w:rsidP="00744BD1">
      <w:pPr>
        <w:pStyle w:val="ListParagraph"/>
        <w:numPr>
          <w:ilvl w:val="1"/>
          <w:numId w:val="21"/>
        </w:numPr>
        <w:tabs>
          <w:tab w:val="left" w:pos="425"/>
        </w:tabs>
        <w:spacing w:line="360" w:lineRule="auto"/>
        <w:jc w:val="both"/>
        <w:rPr>
          <w:b/>
        </w:rPr>
      </w:pPr>
      <w:r w:rsidRPr="00744BD1">
        <w:rPr>
          <w:b/>
        </w:rPr>
        <w:t>Cloth</w:t>
      </w:r>
      <w:r w:rsidR="002C2640">
        <w:rPr>
          <w:b/>
        </w:rPr>
        <w:t xml:space="preserve"> </w:t>
      </w:r>
      <w:r w:rsidRPr="00744BD1">
        <w:rPr>
          <w:b/>
        </w:rPr>
        <w:t>ID</w:t>
      </w:r>
    </w:p>
    <w:p w14:paraId="4A6FCB4D" w14:textId="2CFEF763" w:rsidR="00744BD1" w:rsidRPr="00744BD1" w:rsidRDefault="00744BD1" w:rsidP="00744BD1">
      <w:pPr>
        <w:pStyle w:val="ListParagraph"/>
        <w:numPr>
          <w:ilvl w:val="1"/>
          <w:numId w:val="21"/>
        </w:numPr>
        <w:tabs>
          <w:tab w:val="left" w:pos="425"/>
        </w:tabs>
        <w:spacing w:line="360" w:lineRule="auto"/>
        <w:jc w:val="both"/>
        <w:rPr>
          <w:b/>
        </w:rPr>
      </w:pPr>
      <w:r w:rsidRPr="00744BD1">
        <w:rPr>
          <w:b/>
        </w:rPr>
        <w:t>Cloth</w:t>
      </w:r>
      <w:r w:rsidR="002C2640">
        <w:rPr>
          <w:b/>
        </w:rPr>
        <w:t xml:space="preserve"> </w:t>
      </w:r>
      <w:r w:rsidRPr="00744BD1">
        <w:rPr>
          <w:b/>
        </w:rPr>
        <w:t>Name</w:t>
      </w:r>
    </w:p>
    <w:p w14:paraId="0043905D" w14:textId="4C65517A" w:rsidR="00744BD1" w:rsidRPr="00744BD1" w:rsidRDefault="00744BD1" w:rsidP="00744BD1">
      <w:pPr>
        <w:pStyle w:val="ListParagraph"/>
        <w:numPr>
          <w:ilvl w:val="1"/>
          <w:numId w:val="21"/>
        </w:numPr>
        <w:tabs>
          <w:tab w:val="left" w:pos="425"/>
        </w:tabs>
        <w:spacing w:line="360" w:lineRule="auto"/>
        <w:jc w:val="both"/>
        <w:rPr>
          <w:b/>
        </w:rPr>
      </w:pPr>
      <w:r w:rsidRPr="00744BD1">
        <w:rPr>
          <w:b/>
        </w:rPr>
        <w:t>Cloth</w:t>
      </w:r>
      <w:r w:rsidR="002C2640">
        <w:rPr>
          <w:b/>
        </w:rPr>
        <w:t xml:space="preserve"> </w:t>
      </w:r>
      <w:r w:rsidRPr="00744BD1">
        <w:rPr>
          <w:b/>
        </w:rPr>
        <w:t>Material</w:t>
      </w:r>
    </w:p>
    <w:p w14:paraId="17E4BCEA" w14:textId="2D6E8E3A" w:rsidR="00744BD1" w:rsidRPr="00744BD1" w:rsidRDefault="00744BD1" w:rsidP="00744BD1">
      <w:pPr>
        <w:pStyle w:val="ListParagraph"/>
        <w:numPr>
          <w:ilvl w:val="1"/>
          <w:numId w:val="21"/>
        </w:numPr>
        <w:tabs>
          <w:tab w:val="left" w:pos="425"/>
        </w:tabs>
        <w:spacing w:line="360" w:lineRule="auto"/>
        <w:jc w:val="both"/>
        <w:rPr>
          <w:b/>
        </w:rPr>
      </w:pPr>
      <w:r w:rsidRPr="00744BD1">
        <w:rPr>
          <w:b/>
        </w:rPr>
        <w:t>Stock</w:t>
      </w:r>
    </w:p>
    <w:p w14:paraId="3021372F" w14:textId="54FBF8FD" w:rsidR="00744BD1" w:rsidRPr="00333770" w:rsidRDefault="002C2640" w:rsidP="00333770">
      <w:pPr>
        <w:pStyle w:val="ListParagraph"/>
        <w:numPr>
          <w:ilvl w:val="1"/>
          <w:numId w:val="21"/>
        </w:numPr>
        <w:tabs>
          <w:tab w:val="left" w:pos="425"/>
        </w:tabs>
        <w:spacing w:line="360" w:lineRule="auto"/>
        <w:jc w:val="both"/>
        <w:rPr>
          <w:b/>
        </w:rPr>
      </w:pPr>
      <w:r>
        <w:rPr>
          <w:b/>
        </w:rPr>
        <w:t xml:space="preserve">Cloth </w:t>
      </w:r>
      <w:r w:rsidR="00744BD1" w:rsidRPr="00744BD1">
        <w:rPr>
          <w:b/>
        </w:rPr>
        <w:t>Price</w:t>
      </w:r>
    </w:p>
    <w:p w14:paraId="640E20D1" w14:textId="101EFBD7" w:rsidR="00E43BD8" w:rsidRDefault="00CE444B" w:rsidP="00CE444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B00EBF" wp14:editId="51887CAC">
            <wp:extent cx="5286375" cy="1938020"/>
            <wp:effectExtent l="19050" t="19050" r="28575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728" cy="1939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F02B0" w14:textId="0E0214CB" w:rsidR="004A5922" w:rsidRPr="00386990" w:rsidRDefault="004A5922" w:rsidP="004A5922">
      <w:pPr>
        <w:pStyle w:val="ListParagraph"/>
        <w:numPr>
          <w:ilvl w:val="0"/>
          <w:numId w:val="21"/>
        </w:numPr>
        <w:spacing w:line="360" w:lineRule="auto"/>
      </w:pPr>
      <w:r>
        <w:t xml:space="preserve">If there’s </w:t>
      </w:r>
      <w:r w:rsidR="00386990">
        <w:rPr>
          <w:b/>
        </w:rPr>
        <w:t>No</w:t>
      </w:r>
      <w:r w:rsidRPr="00386990">
        <w:rPr>
          <w:b/>
        </w:rPr>
        <w:t xml:space="preserve"> available product</w:t>
      </w:r>
      <w:r>
        <w:t xml:space="preserve">, then the program will print </w:t>
      </w:r>
      <w:r>
        <w:rPr>
          <w:b/>
        </w:rPr>
        <w:t>“</w:t>
      </w:r>
      <w:r w:rsidR="00386990" w:rsidRPr="00386990">
        <w:rPr>
          <w:b/>
        </w:rPr>
        <w:t>Nothing to display here</w:t>
      </w:r>
      <w:r w:rsidR="00386990">
        <w:rPr>
          <w:b/>
        </w:rPr>
        <w:t>”</w:t>
      </w:r>
    </w:p>
    <w:p w14:paraId="1DCC8FCA" w14:textId="7D03DFEC" w:rsidR="004A5922" w:rsidRPr="009B082B" w:rsidRDefault="002216BA" w:rsidP="002216BA">
      <w:pPr>
        <w:pStyle w:val="ListParagraph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DA2C16B" wp14:editId="0BC8252F">
            <wp:extent cx="5305425" cy="601980"/>
            <wp:effectExtent l="19050" t="19050" r="2857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0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D7FE1" w14:textId="3A97B202" w:rsidR="00EE4239" w:rsidRDefault="00EE4239" w:rsidP="009B082B">
      <w:pPr>
        <w:numPr>
          <w:ilvl w:val="0"/>
          <w:numId w:val="18"/>
        </w:numPr>
        <w:spacing w:line="360" w:lineRule="auto"/>
        <w:ind w:left="-420" w:firstLine="420"/>
        <w:jc w:val="both"/>
      </w:pPr>
      <w:r w:rsidRPr="009B082B">
        <w:t xml:space="preserve">If the user chooses </w:t>
      </w:r>
      <w:r w:rsidR="003D4C72">
        <w:rPr>
          <w:b/>
          <w:bCs/>
        </w:rPr>
        <w:t>Sell Product</w:t>
      </w:r>
      <w:r w:rsidRPr="009B082B">
        <w:rPr>
          <w:b/>
          <w:bCs/>
        </w:rPr>
        <w:t xml:space="preserve"> (Menu 2)</w:t>
      </w:r>
      <w:r w:rsidRPr="009B082B">
        <w:t>, then:</w:t>
      </w:r>
    </w:p>
    <w:p w14:paraId="6894BB0F" w14:textId="2478EDC0" w:rsidR="00386990" w:rsidRDefault="00386990" w:rsidP="00386990">
      <w:pPr>
        <w:pStyle w:val="ListParagraph"/>
        <w:numPr>
          <w:ilvl w:val="0"/>
          <w:numId w:val="21"/>
        </w:numPr>
        <w:tabs>
          <w:tab w:val="left" w:pos="425"/>
        </w:tabs>
        <w:spacing w:line="360" w:lineRule="auto"/>
        <w:jc w:val="both"/>
      </w:pPr>
      <w:r>
        <w:t xml:space="preserve">If </w:t>
      </w:r>
      <w:r w:rsidRPr="00386990">
        <w:rPr>
          <w:b/>
        </w:rPr>
        <w:t>there’s available product</w:t>
      </w:r>
      <w:r>
        <w:t>, the program will ask user to input</w:t>
      </w:r>
      <w:r w:rsidR="00DC2962">
        <w:t>:</w:t>
      </w:r>
    </w:p>
    <w:p w14:paraId="1ADFE4AA" w14:textId="7B0F7D87" w:rsidR="00DC2962" w:rsidRPr="00DC2962" w:rsidRDefault="00DC2962" w:rsidP="00DC2962">
      <w:pPr>
        <w:pStyle w:val="ListParagraph"/>
        <w:numPr>
          <w:ilvl w:val="1"/>
          <w:numId w:val="21"/>
        </w:numPr>
        <w:tabs>
          <w:tab w:val="left" w:pos="425"/>
        </w:tabs>
        <w:spacing w:line="360" w:lineRule="auto"/>
        <w:jc w:val="both"/>
      </w:pPr>
      <w:r>
        <w:rPr>
          <w:b/>
        </w:rPr>
        <w:t>Cloth</w:t>
      </w:r>
      <w:r w:rsidR="002C2640">
        <w:rPr>
          <w:b/>
        </w:rPr>
        <w:t xml:space="preserve"> </w:t>
      </w:r>
      <w:r>
        <w:rPr>
          <w:b/>
        </w:rPr>
        <w:t>Id</w:t>
      </w:r>
      <w:r w:rsidR="00562C1E">
        <w:rPr>
          <w:b/>
        </w:rPr>
        <w:t xml:space="preserve">, </w:t>
      </w:r>
      <w:r w:rsidR="00562C1E">
        <w:t xml:space="preserve">which is </w:t>
      </w:r>
      <w:r w:rsidR="00562C1E" w:rsidRPr="002941DE">
        <w:rPr>
          <w:b/>
          <w:bCs/>
        </w:rPr>
        <w:t>numeric</w:t>
      </w:r>
      <w:r w:rsidR="00562C1E">
        <w:t xml:space="preserve"> and</w:t>
      </w:r>
      <w:r w:rsidR="002941DE">
        <w:t xml:space="preserve"> must</w:t>
      </w:r>
      <w:r w:rsidR="00562C1E">
        <w:t xml:space="preserve"> </w:t>
      </w:r>
      <w:r w:rsidR="00562C1E" w:rsidRPr="000A1650">
        <w:rPr>
          <w:b/>
          <w:bCs/>
        </w:rPr>
        <w:t>exist</w:t>
      </w:r>
      <w:r w:rsidR="00562C1E">
        <w:t xml:space="preserve"> in cloth</w:t>
      </w:r>
      <w:r w:rsidR="0024720D">
        <w:t>es</w:t>
      </w:r>
      <w:r w:rsidR="00562C1E">
        <w:t xml:space="preserve"> list</w:t>
      </w:r>
    </w:p>
    <w:p w14:paraId="058DCD08" w14:textId="4DDE58D9" w:rsidR="00DC2962" w:rsidRPr="00D708A1" w:rsidRDefault="00DC2962" w:rsidP="00DC2962">
      <w:pPr>
        <w:pStyle w:val="ListParagraph"/>
        <w:numPr>
          <w:ilvl w:val="1"/>
          <w:numId w:val="21"/>
        </w:numPr>
        <w:tabs>
          <w:tab w:val="left" w:pos="425"/>
        </w:tabs>
        <w:spacing w:line="360" w:lineRule="auto"/>
        <w:jc w:val="both"/>
        <w:rPr>
          <w:b/>
          <w:bCs/>
        </w:rPr>
      </w:pPr>
      <w:r>
        <w:rPr>
          <w:b/>
        </w:rPr>
        <w:t>Quantity</w:t>
      </w:r>
      <w:r w:rsidR="00562C1E">
        <w:rPr>
          <w:b/>
        </w:rPr>
        <w:t xml:space="preserve">, </w:t>
      </w:r>
      <w:r w:rsidR="00562C1E">
        <w:t xml:space="preserve">which is </w:t>
      </w:r>
      <w:r w:rsidR="00562C1E" w:rsidRPr="0064707C">
        <w:rPr>
          <w:b/>
          <w:bCs/>
        </w:rPr>
        <w:t>numeric</w:t>
      </w:r>
      <w:r w:rsidR="00562C1E">
        <w:t xml:space="preserve"> and </w:t>
      </w:r>
      <w:r w:rsidR="00562C1E" w:rsidRPr="00B93BD1">
        <w:rPr>
          <w:b/>
          <w:bCs/>
        </w:rPr>
        <w:t>validate</w:t>
      </w:r>
      <w:r w:rsidR="00562C1E">
        <w:t xml:space="preserve"> input </w:t>
      </w:r>
      <w:r w:rsidR="00562C1E" w:rsidRPr="00D708A1">
        <w:rPr>
          <w:b/>
          <w:bCs/>
        </w:rPr>
        <w:t>between 1</w:t>
      </w:r>
      <w:r w:rsidR="00E363F0" w:rsidRPr="00D708A1">
        <w:rPr>
          <w:b/>
          <w:bCs/>
        </w:rPr>
        <w:t xml:space="preserve"> and current available stock</w:t>
      </w:r>
    </w:p>
    <w:p w14:paraId="185A9C95" w14:textId="458C1B6F" w:rsidR="00DC2962" w:rsidRDefault="004C2D85" w:rsidP="004C2D85">
      <w:pPr>
        <w:tabs>
          <w:tab w:val="left" w:pos="425"/>
        </w:tabs>
        <w:spacing w:line="360" w:lineRule="auto"/>
        <w:jc w:val="both"/>
      </w:pPr>
      <w:r>
        <w:tab/>
      </w:r>
      <w:r>
        <w:tab/>
        <w:t>After that, the program will print:</w:t>
      </w:r>
    </w:p>
    <w:p w14:paraId="7D572398" w14:textId="0D8C3366" w:rsidR="0078103B" w:rsidRDefault="00C65F74" w:rsidP="0078103B">
      <w:pPr>
        <w:pStyle w:val="ListParagraph"/>
        <w:numPr>
          <w:ilvl w:val="1"/>
          <w:numId w:val="21"/>
        </w:numPr>
        <w:tabs>
          <w:tab w:val="left" w:pos="425"/>
        </w:tabs>
        <w:spacing w:line="360" w:lineRule="auto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AA5DB" wp14:editId="4C077A3E">
                <wp:simplePos x="0" y="0"/>
                <wp:positionH relativeFrom="margin">
                  <wp:posOffset>1455421</wp:posOffset>
                </wp:positionH>
                <wp:positionV relativeFrom="paragraph">
                  <wp:posOffset>207645</wp:posOffset>
                </wp:positionV>
                <wp:extent cx="335280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8A39A" w14:textId="6375FAAA" w:rsidR="00C65F74" w:rsidRPr="00C65F74" w:rsidRDefault="00C65F74" w:rsidP="00C65F74">
                            <w:pPr>
                              <w:tabs>
                                <w:tab w:val="left" w:pos="425"/>
                              </w:tabs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C65F74">
                              <w:rPr>
                                <w:b/>
                              </w:rPr>
                              <w:t>Price = Cloth</w:t>
                            </w:r>
                            <w:r w:rsidR="002C2640">
                              <w:rPr>
                                <w:b/>
                              </w:rPr>
                              <w:t xml:space="preserve"> </w:t>
                            </w:r>
                            <w:r w:rsidRPr="00C65F74">
                              <w:rPr>
                                <w:b/>
                              </w:rPr>
                              <w:t xml:space="preserve">Price * </w:t>
                            </w:r>
                            <w:r w:rsidR="002C2640">
                              <w:rPr>
                                <w:b/>
                              </w:rPr>
                              <w:t>Quantity</w:t>
                            </w:r>
                          </w:p>
                          <w:p w14:paraId="21C4A908" w14:textId="77777777" w:rsidR="00C65F74" w:rsidRPr="00C65F74" w:rsidRDefault="00C65F74" w:rsidP="00C65F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AA5DB" id="Rectangle 5" o:spid="_x0000_s1026" style="position:absolute;left:0;text-align:left;margin-left:114.6pt;margin-top:16.35pt;width:264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" fillcolor="#0d0d0d [3069]" strokecolor="black [3213]" strokeweight=".25pt">
                <v:textbox>
                  <w:txbxContent>
                    <w:p w14:paraId="4D38A39A" w14:textId="6375FAAA" w:rsidR="00C65F74" w:rsidRPr="00C65F74" w:rsidRDefault="00C65F74" w:rsidP="00C65F74">
                      <w:pPr>
                        <w:tabs>
                          <w:tab w:val="left" w:pos="425"/>
                        </w:tabs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C65F74">
                        <w:rPr>
                          <w:b/>
                        </w:rPr>
                        <w:t>Price = Cloth</w:t>
                      </w:r>
                      <w:r w:rsidR="002C2640">
                        <w:rPr>
                          <w:b/>
                        </w:rPr>
                        <w:t xml:space="preserve"> </w:t>
                      </w:r>
                      <w:r w:rsidRPr="00C65F74">
                        <w:rPr>
                          <w:b/>
                        </w:rPr>
                        <w:t xml:space="preserve">Price * </w:t>
                      </w:r>
                      <w:r w:rsidR="002C2640">
                        <w:rPr>
                          <w:b/>
                        </w:rPr>
                        <w:t>Quantity</w:t>
                      </w:r>
                    </w:p>
                    <w:p w14:paraId="21C4A908" w14:textId="77777777" w:rsidR="00C65F74" w:rsidRPr="00C65F74" w:rsidRDefault="00C65F74" w:rsidP="00C65F74"/>
                  </w:txbxContent>
                </v:textbox>
                <w10:wrap anchorx="margin"/>
              </v:rect>
            </w:pict>
          </mc:Fallback>
        </mc:AlternateContent>
      </w:r>
      <w:r w:rsidR="0078103B">
        <w:rPr>
          <w:b/>
        </w:rPr>
        <w:t xml:space="preserve">Price, </w:t>
      </w:r>
      <w:r w:rsidR="0078103B" w:rsidRPr="0078103B">
        <w:t>which you can get</w:t>
      </w:r>
      <w:r w:rsidR="0078103B">
        <w:rPr>
          <w:b/>
        </w:rPr>
        <w:t xml:space="preserve"> </w:t>
      </w:r>
      <w:r w:rsidR="0078103B">
        <w:t>from the following formula:</w:t>
      </w:r>
    </w:p>
    <w:p w14:paraId="08D8F2FA" w14:textId="17F80978" w:rsidR="00C65F74" w:rsidRDefault="00C65F74" w:rsidP="00C65F74">
      <w:pPr>
        <w:pStyle w:val="ListParagraph"/>
        <w:tabs>
          <w:tab w:val="left" w:pos="425"/>
        </w:tabs>
        <w:spacing w:line="360" w:lineRule="auto"/>
        <w:ind w:left="1440"/>
        <w:jc w:val="both"/>
      </w:pPr>
    </w:p>
    <w:p w14:paraId="44795361" w14:textId="008B87F2" w:rsidR="004C2D85" w:rsidRDefault="004C2D85" w:rsidP="004C2D85">
      <w:pPr>
        <w:pStyle w:val="ListParagraph"/>
        <w:numPr>
          <w:ilvl w:val="1"/>
          <w:numId w:val="21"/>
        </w:numPr>
        <w:tabs>
          <w:tab w:val="left" w:pos="425"/>
        </w:tabs>
        <w:spacing w:line="360" w:lineRule="auto"/>
        <w:jc w:val="both"/>
      </w:pPr>
      <w:r>
        <w:rPr>
          <w:b/>
        </w:rPr>
        <w:t>Tax,</w:t>
      </w:r>
      <w:r w:rsidR="0078103B">
        <w:rPr>
          <w:b/>
        </w:rPr>
        <w:t xml:space="preserve"> </w:t>
      </w:r>
      <w:r w:rsidR="0078103B">
        <w:t>which you can get from the following formula:</w:t>
      </w:r>
    </w:p>
    <w:p w14:paraId="7F3A0A8E" w14:textId="6C9C7F1A" w:rsidR="00C65F74" w:rsidRPr="00C65F74" w:rsidRDefault="00C65F74" w:rsidP="00C65F74">
      <w:pPr>
        <w:pStyle w:val="ListParagraph"/>
        <w:tabs>
          <w:tab w:val="left" w:pos="425"/>
          <w:tab w:val="left" w:pos="5145"/>
        </w:tabs>
        <w:spacing w:line="360" w:lineRule="auto"/>
        <w:ind w:left="14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F18A1" wp14:editId="7BBA19C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36232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A9E11" w14:textId="77777777" w:rsidR="00C65F74" w:rsidRPr="00C65F74" w:rsidRDefault="00C65F74" w:rsidP="00C65F74">
                            <w:pPr>
                              <w:pStyle w:val="ListParagraph"/>
                              <w:tabs>
                                <w:tab w:val="left" w:pos="425"/>
                              </w:tabs>
                              <w:spacing w:line="360" w:lineRule="auto"/>
                              <w:ind w:left="1440"/>
                              <w:rPr>
                                <w:b/>
                              </w:rPr>
                            </w:pPr>
                            <w:r w:rsidRPr="00C65F74">
                              <w:rPr>
                                <w:b/>
                              </w:rPr>
                              <w:t>Tax = Price * 10%</w:t>
                            </w:r>
                          </w:p>
                          <w:p w14:paraId="3A3E4C32" w14:textId="3BED1AD1" w:rsidR="00C65F74" w:rsidRPr="00C65F74" w:rsidRDefault="00C65F74" w:rsidP="00C65F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18A1" id="Rectangle 3" o:spid="_x0000_s1027" style="position:absolute;left:0;text-align:left;margin-left:0;margin-top:.75pt;width:264.75pt;height:20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" fillcolor="#0d0d0d [3069]" strokecolor="black [3213]" strokeweight=".25pt">
                <v:textbox>
                  <w:txbxContent>
                    <w:p w14:paraId="122A9E11" w14:textId="77777777" w:rsidR="00C65F74" w:rsidRPr="00C65F74" w:rsidRDefault="00C65F74" w:rsidP="00C65F74">
                      <w:pPr>
                        <w:pStyle w:val="ListParagraph"/>
                        <w:tabs>
                          <w:tab w:val="left" w:pos="425"/>
                        </w:tabs>
                        <w:spacing w:line="360" w:lineRule="auto"/>
                        <w:ind w:left="1440"/>
                        <w:rPr>
                          <w:b/>
                        </w:rPr>
                      </w:pPr>
                      <w:r w:rsidRPr="00C65F74">
                        <w:rPr>
                          <w:b/>
                        </w:rPr>
                        <w:t>Tax = Price * 10%</w:t>
                      </w:r>
                    </w:p>
                    <w:p w14:paraId="3A3E4C32" w14:textId="3BED1AD1" w:rsidR="00C65F74" w:rsidRPr="00C65F74" w:rsidRDefault="00C65F74" w:rsidP="00C65F74"/>
                  </w:txbxContent>
                </v:textbox>
                <w10:wrap anchorx="margin"/>
              </v:rect>
            </w:pict>
          </mc:Fallback>
        </mc:AlternateContent>
      </w:r>
    </w:p>
    <w:p w14:paraId="1A877BBD" w14:textId="65A740F1" w:rsidR="004C2D85" w:rsidRDefault="004C2D85" w:rsidP="004C2D85">
      <w:pPr>
        <w:pStyle w:val="ListParagraph"/>
        <w:numPr>
          <w:ilvl w:val="1"/>
          <w:numId w:val="21"/>
        </w:numPr>
        <w:tabs>
          <w:tab w:val="left" w:pos="425"/>
        </w:tabs>
        <w:spacing w:line="360" w:lineRule="auto"/>
        <w:jc w:val="both"/>
      </w:pPr>
      <w:r>
        <w:rPr>
          <w:b/>
        </w:rPr>
        <w:t>Total Price</w:t>
      </w:r>
      <w:r w:rsidR="0078103B">
        <w:rPr>
          <w:b/>
        </w:rPr>
        <w:t xml:space="preserve">, </w:t>
      </w:r>
      <w:r w:rsidR="0078103B">
        <w:t>which you can get from the following formula:</w:t>
      </w:r>
    </w:p>
    <w:p w14:paraId="224396FB" w14:textId="68864CF5" w:rsidR="00BD0CD2" w:rsidRDefault="00C65F74" w:rsidP="00BD0CD2">
      <w:pPr>
        <w:pStyle w:val="ListParagrap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767FA" wp14:editId="48F8A8A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362325" cy="257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1BC36" w14:textId="7AEBF0F8" w:rsidR="00C65F74" w:rsidRPr="00C65F74" w:rsidRDefault="00C65F74" w:rsidP="00C65F74">
                            <w:pPr>
                              <w:pStyle w:val="ListParagraph"/>
                              <w:tabs>
                                <w:tab w:val="left" w:pos="425"/>
                              </w:tabs>
                              <w:spacing w:line="360" w:lineRule="auto"/>
                              <w:ind w:left="1440"/>
                              <w:rPr>
                                <w:b/>
                              </w:rPr>
                            </w:pPr>
                            <w:r w:rsidRPr="00C65F74">
                              <w:rPr>
                                <w:b/>
                              </w:rPr>
                              <w:t>T</w:t>
                            </w:r>
                            <w:r>
                              <w:rPr>
                                <w:b/>
                              </w:rPr>
                              <w:t>otal Price = Price + Tax</w:t>
                            </w:r>
                          </w:p>
                          <w:p w14:paraId="638E5582" w14:textId="77777777" w:rsidR="00C65F74" w:rsidRPr="00C65F74" w:rsidRDefault="00C65F74" w:rsidP="00C65F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767FA" id="Rectangle 6" o:spid="_x0000_s1028" style="position:absolute;left:0;text-align:left;margin-left:0;margin-top:.6pt;width:264.75pt;height:20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" fillcolor="#0d0d0d [3069]" strokecolor="black [3213]" strokeweight=".25pt">
                <v:textbox>
                  <w:txbxContent>
                    <w:p w14:paraId="5EB1BC36" w14:textId="7AEBF0F8" w:rsidR="00C65F74" w:rsidRPr="00C65F74" w:rsidRDefault="00C65F74" w:rsidP="00C65F74">
                      <w:pPr>
                        <w:pStyle w:val="ListParagraph"/>
                        <w:tabs>
                          <w:tab w:val="left" w:pos="425"/>
                        </w:tabs>
                        <w:spacing w:line="360" w:lineRule="auto"/>
                        <w:ind w:left="1440"/>
                        <w:rPr>
                          <w:b/>
                        </w:rPr>
                      </w:pPr>
                      <w:r w:rsidRPr="00C65F74">
                        <w:rPr>
                          <w:b/>
                        </w:rPr>
                        <w:t>T</w:t>
                      </w:r>
                      <w:r>
                        <w:rPr>
                          <w:b/>
                        </w:rPr>
                        <w:t>otal Price = Price + Tax</w:t>
                      </w:r>
                    </w:p>
                    <w:p w14:paraId="638E5582" w14:textId="77777777" w:rsidR="00C65F74" w:rsidRPr="00C65F74" w:rsidRDefault="00C65F74" w:rsidP="00C65F74"/>
                  </w:txbxContent>
                </v:textbox>
                <w10:wrap anchorx="margin"/>
              </v:rect>
            </w:pict>
          </mc:Fallback>
        </mc:AlternateContent>
      </w:r>
    </w:p>
    <w:p w14:paraId="5B84C2B4" w14:textId="07E7B99A" w:rsidR="00AC11D3" w:rsidRDefault="00AC11D3" w:rsidP="00BD0CD2">
      <w:pPr>
        <w:pStyle w:val="ListParagraph"/>
      </w:pPr>
    </w:p>
    <w:p w14:paraId="315002BA" w14:textId="1A97D4A2" w:rsidR="00AC11D3" w:rsidRDefault="00AC11D3" w:rsidP="00BD0CD2">
      <w:pPr>
        <w:pStyle w:val="ListParagraph"/>
        <w:rPr>
          <w:noProof/>
        </w:rPr>
      </w:pPr>
    </w:p>
    <w:p w14:paraId="0D58B1E7" w14:textId="34AA368E" w:rsidR="00AC11D3" w:rsidRPr="00D42783" w:rsidRDefault="00F65EAE" w:rsidP="00D42783">
      <w:pPr>
        <w:pStyle w:val="ListParagraph"/>
        <w:rPr>
          <w:b/>
          <w:noProof/>
        </w:rPr>
      </w:pPr>
      <w:r>
        <w:rPr>
          <w:noProof/>
        </w:rPr>
        <w:t>Finally</w:t>
      </w:r>
      <w:r w:rsidR="00014083">
        <w:rPr>
          <w:noProof/>
        </w:rPr>
        <w:t xml:space="preserve">, the program will print </w:t>
      </w:r>
      <w:r w:rsidR="00014083">
        <w:rPr>
          <w:b/>
          <w:noProof/>
        </w:rPr>
        <w:t>“[Quantity] item(s) of [Cloth Name] sold successfully!”</w:t>
      </w:r>
    </w:p>
    <w:p w14:paraId="547A1205" w14:textId="77777777" w:rsidR="00E363F0" w:rsidRDefault="00E363F0" w:rsidP="00014083">
      <w:pPr>
        <w:pStyle w:val="ListParagraph"/>
        <w:tabs>
          <w:tab w:val="left" w:pos="425"/>
        </w:tabs>
        <w:spacing w:line="360" w:lineRule="auto"/>
        <w:rPr>
          <w:noProof/>
        </w:rPr>
      </w:pPr>
    </w:p>
    <w:p w14:paraId="5ADF30AD" w14:textId="59293C36" w:rsidR="00215A33" w:rsidRDefault="00126FAF" w:rsidP="001A1E94">
      <w:pPr>
        <w:pStyle w:val="ListParagraph"/>
        <w:tabs>
          <w:tab w:val="left" w:pos="425"/>
        </w:tabs>
        <w:spacing w:line="360" w:lineRule="auto"/>
        <w:ind w:hanging="153"/>
        <w:jc w:val="center"/>
      </w:pPr>
      <w:r>
        <w:rPr>
          <w:noProof/>
        </w:rPr>
        <w:drawing>
          <wp:inline distT="0" distB="0" distL="0" distR="0" wp14:anchorId="1DF7C82C" wp14:editId="6231871F">
            <wp:extent cx="5722620" cy="1683315"/>
            <wp:effectExtent l="19050" t="19050" r="1143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88" cy="168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A9BEA" w14:textId="77777777" w:rsidR="00D42783" w:rsidRDefault="00D42783">
      <w:pPr>
        <w:spacing w:after="200" w:line="276" w:lineRule="auto"/>
      </w:pPr>
      <w:r>
        <w:br w:type="page"/>
      </w:r>
    </w:p>
    <w:p w14:paraId="638D5560" w14:textId="00FBC7BF" w:rsidR="00386990" w:rsidRPr="00386990" w:rsidRDefault="00386990" w:rsidP="00386990">
      <w:pPr>
        <w:pStyle w:val="ListParagraph"/>
        <w:numPr>
          <w:ilvl w:val="0"/>
          <w:numId w:val="21"/>
        </w:numPr>
        <w:tabs>
          <w:tab w:val="left" w:pos="425"/>
        </w:tabs>
        <w:spacing w:line="360" w:lineRule="auto"/>
        <w:jc w:val="both"/>
      </w:pPr>
      <w:r>
        <w:lastRenderedPageBreak/>
        <w:t xml:space="preserve">If </w:t>
      </w:r>
      <w:r w:rsidRPr="00386990">
        <w:rPr>
          <w:b/>
        </w:rPr>
        <w:t>there’s no available product</w:t>
      </w:r>
      <w:r>
        <w:t xml:space="preserve">, the program will print </w:t>
      </w:r>
      <w:r>
        <w:rPr>
          <w:b/>
        </w:rPr>
        <w:t>“No clothes on our store right now”</w:t>
      </w:r>
    </w:p>
    <w:p w14:paraId="7A615A84" w14:textId="232CAB56" w:rsidR="00F34EFB" w:rsidRDefault="00350C5F" w:rsidP="00350C5F">
      <w:pPr>
        <w:pStyle w:val="ListParagraph"/>
        <w:tabs>
          <w:tab w:val="left" w:pos="425"/>
        </w:tabs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52F15F4" wp14:editId="331FE62D">
            <wp:extent cx="5732145" cy="813435"/>
            <wp:effectExtent l="19050" t="19050" r="20955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3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595DE" w14:textId="049B736D" w:rsidR="00EE4239" w:rsidRPr="009B082B" w:rsidRDefault="00EE4239" w:rsidP="009B082B">
      <w:pPr>
        <w:numPr>
          <w:ilvl w:val="0"/>
          <w:numId w:val="18"/>
        </w:numPr>
        <w:spacing w:line="360" w:lineRule="auto"/>
        <w:ind w:left="-420" w:firstLine="420"/>
        <w:jc w:val="both"/>
      </w:pPr>
      <w:r w:rsidRPr="009B082B">
        <w:t xml:space="preserve">If the user chooses </w:t>
      </w:r>
      <w:r w:rsidR="003D4C72">
        <w:rPr>
          <w:b/>
          <w:bCs/>
        </w:rPr>
        <w:t>Add Product to Catalogue</w:t>
      </w:r>
      <w:r w:rsidRPr="009B082B">
        <w:rPr>
          <w:b/>
          <w:bCs/>
        </w:rPr>
        <w:t xml:space="preserve"> (Menu 3)</w:t>
      </w:r>
      <w:r w:rsidRPr="009B082B">
        <w:t>, then:</w:t>
      </w:r>
    </w:p>
    <w:p w14:paraId="6FAE5DA8" w14:textId="77777777" w:rsidR="00FF1491" w:rsidRDefault="00FF1491" w:rsidP="00FF1491">
      <w:pPr>
        <w:pStyle w:val="ListParagraph"/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ind w:left="810"/>
        <w:jc w:val="both"/>
      </w:pPr>
      <w:r w:rsidRPr="009B082B">
        <w:t xml:space="preserve">The program will ask user to </w:t>
      </w:r>
      <w:r w:rsidRPr="00FF1491">
        <w:rPr>
          <w:b/>
          <w:bCs/>
        </w:rPr>
        <w:t xml:space="preserve">input </w:t>
      </w:r>
      <w:r w:rsidRPr="009B082B">
        <w:t>the following data:</w:t>
      </w:r>
    </w:p>
    <w:p w14:paraId="030BFBDD" w14:textId="414F2E48" w:rsidR="00FF1491" w:rsidRDefault="00FF1491" w:rsidP="00FF1491">
      <w:pPr>
        <w:pStyle w:val="ListParagraph"/>
        <w:numPr>
          <w:ilvl w:val="0"/>
          <w:numId w:val="19"/>
        </w:numPr>
        <w:tabs>
          <w:tab w:val="left" w:pos="420"/>
          <w:tab w:val="left" w:pos="840"/>
        </w:tabs>
        <w:spacing w:line="360" w:lineRule="auto"/>
        <w:jc w:val="both"/>
      </w:pPr>
      <w:r w:rsidRPr="00FF1491">
        <w:rPr>
          <w:b/>
          <w:bCs/>
        </w:rPr>
        <w:t>Cloth</w:t>
      </w:r>
      <w:r w:rsidR="002C2640">
        <w:rPr>
          <w:b/>
          <w:bCs/>
        </w:rPr>
        <w:t xml:space="preserve"> </w:t>
      </w:r>
      <w:r w:rsidRPr="00FF1491">
        <w:rPr>
          <w:b/>
          <w:bCs/>
        </w:rPr>
        <w:t>Id</w:t>
      </w:r>
      <w:r w:rsidRPr="009B082B">
        <w:t xml:space="preserve">, which </w:t>
      </w:r>
      <w:r w:rsidRPr="00E57FC7">
        <w:rPr>
          <w:bCs/>
        </w:rPr>
        <w:t xml:space="preserve">is </w:t>
      </w:r>
      <w:r w:rsidRPr="0071414D">
        <w:rPr>
          <w:b/>
        </w:rPr>
        <w:t>numeric</w:t>
      </w:r>
      <w:r w:rsidR="002C2640" w:rsidRPr="0071414D">
        <w:rPr>
          <w:b/>
        </w:rPr>
        <w:t xml:space="preserve"> between 1 </w:t>
      </w:r>
      <w:r w:rsidR="00F55464" w:rsidRPr="0071414D">
        <w:rPr>
          <w:b/>
        </w:rPr>
        <w:t>–</w:t>
      </w:r>
      <w:r w:rsidR="002C2640" w:rsidRPr="0071414D">
        <w:rPr>
          <w:b/>
        </w:rPr>
        <w:t xml:space="preserve"> 100</w:t>
      </w:r>
      <w:r w:rsidR="00F55464" w:rsidRPr="00E57FC7">
        <w:rPr>
          <w:bCs/>
        </w:rPr>
        <w:t xml:space="preserve"> </w:t>
      </w:r>
      <w:r w:rsidRPr="00E57FC7">
        <w:rPr>
          <w:bCs/>
        </w:rPr>
        <w:t xml:space="preserve">and must be </w:t>
      </w:r>
      <w:r w:rsidRPr="0099282E">
        <w:rPr>
          <w:b/>
        </w:rPr>
        <w:t>unique</w:t>
      </w:r>
      <w:r w:rsidRPr="00FF1491">
        <w:rPr>
          <w:b/>
        </w:rPr>
        <w:t xml:space="preserve"> </w:t>
      </w:r>
    </w:p>
    <w:p w14:paraId="7D5B4993" w14:textId="32C0627B" w:rsidR="00FF1491" w:rsidRPr="00FF1491" w:rsidRDefault="00FF1491" w:rsidP="00FF1491">
      <w:pPr>
        <w:pStyle w:val="ListParagraph"/>
        <w:numPr>
          <w:ilvl w:val="0"/>
          <w:numId w:val="19"/>
        </w:numPr>
        <w:tabs>
          <w:tab w:val="left" w:pos="420"/>
          <w:tab w:val="left" w:pos="840"/>
        </w:tabs>
        <w:spacing w:line="360" w:lineRule="auto"/>
        <w:jc w:val="both"/>
      </w:pPr>
      <w:r w:rsidRPr="00FF1491">
        <w:rPr>
          <w:b/>
        </w:rPr>
        <w:t>Cloth</w:t>
      </w:r>
      <w:r w:rsidR="002C2640">
        <w:rPr>
          <w:b/>
        </w:rPr>
        <w:t xml:space="preserve"> </w:t>
      </w:r>
      <w:r w:rsidRPr="00FF1491">
        <w:rPr>
          <w:b/>
        </w:rPr>
        <w:t xml:space="preserve">Name </w:t>
      </w:r>
      <w:r>
        <w:t xml:space="preserve">which </w:t>
      </w:r>
      <w:r w:rsidRPr="00FF1491">
        <w:rPr>
          <w:b/>
        </w:rPr>
        <w:t xml:space="preserve">length </w:t>
      </w:r>
      <w:r>
        <w:t xml:space="preserve">must be </w:t>
      </w:r>
      <w:r w:rsidRPr="00FF1491">
        <w:rPr>
          <w:b/>
        </w:rPr>
        <w:t>between 5 – 25 characters</w:t>
      </w:r>
    </w:p>
    <w:p w14:paraId="16636B40" w14:textId="62DD573E" w:rsidR="00FF1491" w:rsidRPr="00FF1491" w:rsidRDefault="00FF1491" w:rsidP="00FF1491">
      <w:pPr>
        <w:pStyle w:val="ListParagraph"/>
        <w:numPr>
          <w:ilvl w:val="0"/>
          <w:numId w:val="19"/>
        </w:numPr>
        <w:tabs>
          <w:tab w:val="left" w:pos="420"/>
          <w:tab w:val="left" w:pos="840"/>
        </w:tabs>
        <w:spacing w:line="360" w:lineRule="auto"/>
        <w:jc w:val="both"/>
      </w:pPr>
      <w:r w:rsidRPr="00FF1491">
        <w:rPr>
          <w:b/>
        </w:rPr>
        <w:t>Cloth</w:t>
      </w:r>
      <w:r w:rsidR="002C2640">
        <w:rPr>
          <w:b/>
        </w:rPr>
        <w:t xml:space="preserve"> </w:t>
      </w:r>
      <w:r w:rsidRPr="00FF1491">
        <w:rPr>
          <w:b/>
        </w:rPr>
        <w:t xml:space="preserve">Material, </w:t>
      </w:r>
      <w:r w:rsidRPr="00FF1491">
        <w:t>must be either</w:t>
      </w:r>
      <w:r w:rsidRPr="00FF1491">
        <w:rPr>
          <w:b/>
        </w:rPr>
        <w:t xml:space="preserve"> “cotton” </w:t>
      </w:r>
      <w:r w:rsidR="00D50D48">
        <w:rPr>
          <w:b/>
        </w:rPr>
        <w:t>or</w:t>
      </w:r>
      <w:r w:rsidRPr="00FF1491">
        <w:rPr>
          <w:b/>
        </w:rPr>
        <w:t xml:space="preserve"> “silk”</w:t>
      </w:r>
      <w:r w:rsidR="00DA7E7C">
        <w:rPr>
          <w:b/>
        </w:rPr>
        <w:t xml:space="preserve"> </w:t>
      </w:r>
      <w:r w:rsidR="00DA7E7C" w:rsidRPr="00DA7E7C">
        <w:rPr>
          <w:bCs/>
        </w:rPr>
        <w:t>(case sensitive)</w:t>
      </w:r>
    </w:p>
    <w:p w14:paraId="6139CE4E" w14:textId="28AE80ED" w:rsidR="00FF1491" w:rsidRDefault="00FF1491" w:rsidP="00FF1491">
      <w:pPr>
        <w:pStyle w:val="ListParagraph"/>
        <w:numPr>
          <w:ilvl w:val="0"/>
          <w:numId w:val="19"/>
        </w:numPr>
        <w:tabs>
          <w:tab w:val="left" w:pos="420"/>
          <w:tab w:val="left" w:pos="840"/>
        </w:tabs>
        <w:spacing w:line="360" w:lineRule="auto"/>
        <w:jc w:val="both"/>
      </w:pPr>
      <w:r w:rsidRPr="00FF1491">
        <w:rPr>
          <w:b/>
        </w:rPr>
        <w:t xml:space="preserve">Stock, </w:t>
      </w:r>
      <w:r>
        <w:t xml:space="preserve">which </w:t>
      </w:r>
      <w:r w:rsidR="00642F4F">
        <w:t xml:space="preserve">is </w:t>
      </w:r>
      <w:r w:rsidR="00642F4F" w:rsidRPr="0029184C">
        <w:rPr>
          <w:b/>
          <w:bCs/>
        </w:rPr>
        <w:t>numeric</w:t>
      </w:r>
      <w:r w:rsidR="00642F4F">
        <w:t xml:space="preserve"> and </w:t>
      </w:r>
      <w:r>
        <w:t>must b</w:t>
      </w:r>
      <w:r w:rsidRPr="00FF1491">
        <w:rPr>
          <w:b/>
        </w:rPr>
        <w:t>etween 5</w:t>
      </w:r>
      <w:r w:rsidR="001E72F8">
        <w:rPr>
          <w:b/>
        </w:rPr>
        <w:t xml:space="preserve"> - </w:t>
      </w:r>
      <w:r w:rsidRPr="00FF1491">
        <w:rPr>
          <w:b/>
        </w:rPr>
        <w:t>50</w:t>
      </w:r>
    </w:p>
    <w:p w14:paraId="662F16C7" w14:textId="71A8B987" w:rsidR="00FF1491" w:rsidRPr="00EE71C4" w:rsidRDefault="002C2640" w:rsidP="00FF1491">
      <w:pPr>
        <w:pStyle w:val="ListParagraph"/>
        <w:numPr>
          <w:ilvl w:val="0"/>
          <w:numId w:val="19"/>
        </w:numPr>
        <w:tabs>
          <w:tab w:val="left" w:pos="420"/>
          <w:tab w:val="left" w:pos="840"/>
        </w:tabs>
        <w:spacing w:line="360" w:lineRule="auto"/>
        <w:jc w:val="both"/>
      </w:pPr>
      <w:r>
        <w:rPr>
          <w:b/>
        </w:rPr>
        <w:t xml:space="preserve">Cloth </w:t>
      </w:r>
      <w:r w:rsidR="00FF1491" w:rsidRPr="00FF1491">
        <w:rPr>
          <w:b/>
        </w:rPr>
        <w:t xml:space="preserve">Price, </w:t>
      </w:r>
      <w:r w:rsidR="00D50D48" w:rsidRPr="00D50D48">
        <w:t xml:space="preserve">which is </w:t>
      </w:r>
      <w:r w:rsidR="00D50D48" w:rsidRPr="00D50D48">
        <w:rPr>
          <w:b/>
        </w:rPr>
        <w:t>numeric</w:t>
      </w:r>
      <w:r w:rsidR="00D50D48" w:rsidRPr="00D50D48">
        <w:t xml:space="preserve"> </w:t>
      </w:r>
      <w:r w:rsidR="00485FEC">
        <w:t xml:space="preserve">with </w:t>
      </w:r>
      <w:r w:rsidR="00FF1491" w:rsidRPr="00FF1491">
        <w:rPr>
          <w:b/>
        </w:rPr>
        <w:t>minimum price of 100000</w:t>
      </w:r>
    </w:p>
    <w:p w14:paraId="3789C568" w14:textId="249E546C" w:rsidR="00FF1491" w:rsidRPr="009B082B" w:rsidRDefault="00FF1491" w:rsidP="00FF1491">
      <w:pPr>
        <w:pStyle w:val="ListParagraph"/>
        <w:numPr>
          <w:ilvl w:val="0"/>
          <w:numId w:val="20"/>
        </w:numPr>
        <w:tabs>
          <w:tab w:val="left" w:pos="420"/>
          <w:tab w:val="left" w:pos="840"/>
          <w:tab w:val="left" w:pos="1260"/>
        </w:tabs>
        <w:spacing w:after="240" w:line="360" w:lineRule="auto"/>
        <w:ind w:left="810"/>
        <w:jc w:val="both"/>
      </w:pPr>
      <w:r w:rsidRPr="009B082B">
        <w:t xml:space="preserve">Finally, the program will </w:t>
      </w:r>
      <w:r w:rsidRPr="00FF1491">
        <w:rPr>
          <w:b/>
          <w:bCs/>
        </w:rPr>
        <w:t xml:space="preserve">save the </w:t>
      </w:r>
      <w:r w:rsidR="00E33415">
        <w:rPr>
          <w:b/>
          <w:bCs/>
        </w:rPr>
        <w:t>cloth</w:t>
      </w:r>
      <w:r w:rsidRPr="009B082B">
        <w:t xml:space="preserve"> into the </w:t>
      </w:r>
      <w:r w:rsidR="00F36A0C">
        <w:t xml:space="preserve">clothes </w:t>
      </w:r>
      <w:r w:rsidRPr="009B082B">
        <w:t xml:space="preserve">list and </w:t>
      </w:r>
      <w:r w:rsidRPr="00FF1491">
        <w:rPr>
          <w:b/>
          <w:bCs/>
        </w:rPr>
        <w:t>show message “Cloth successfully added!”</w:t>
      </w:r>
      <w:r w:rsidRPr="009B082B">
        <w:t xml:space="preserve">. </w:t>
      </w:r>
    </w:p>
    <w:p w14:paraId="3B66FCF3" w14:textId="4A80A802" w:rsidR="00FF1491" w:rsidRDefault="004850F0" w:rsidP="001F780A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4BA1E88" wp14:editId="0C08BB7E">
            <wp:extent cx="5772150" cy="1426210"/>
            <wp:effectExtent l="19050" t="19050" r="1905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4636" cy="1426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D2A0B4" w14:textId="46802920" w:rsidR="00EE4239" w:rsidRPr="009B082B" w:rsidRDefault="00EE4239" w:rsidP="00BE23E2">
      <w:pPr>
        <w:keepNext/>
        <w:spacing w:line="360" w:lineRule="auto"/>
        <w:jc w:val="center"/>
      </w:pPr>
    </w:p>
    <w:p w14:paraId="23719936" w14:textId="2EB0A601" w:rsidR="00EE4239" w:rsidRDefault="00EE4239" w:rsidP="009B082B">
      <w:pPr>
        <w:numPr>
          <w:ilvl w:val="0"/>
          <w:numId w:val="18"/>
        </w:numPr>
        <w:spacing w:line="360" w:lineRule="auto"/>
        <w:ind w:left="284" w:hanging="284"/>
        <w:jc w:val="both"/>
      </w:pPr>
      <w:r w:rsidRPr="009B082B">
        <w:t xml:space="preserve">If the user chooses </w:t>
      </w:r>
      <w:r w:rsidRPr="009B082B">
        <w:rPr>
          <w:b/>
          <w:bCs/>
        </w:rPr>
        <w:t>Exit (Menu 4)</w:t>
      </w:r>
      <w:r w:rsidRPr="009B082B">
        <w:t>, the program will print message “</w:t>
      </w:r>
      <w:r w:rsidR="00F34EFB" w:rsidRPr="00F34EFB">
        <w:rPr>
          <w:b/>
        </w:rPr>
        <w:t xml:space="preserve">Thank you for using </w:t>
      </w:r>
      <w:proofErr w:type="spellStart"/>
      <w:r w:rsidR="00F34EFB" w:rsidRPr="00F34EFB">
        <w:rPr>
          <w:b/>
        </w:rPr>
        <w:t>FashionNova</w:t>
      </w:r>
      <w:proofErr w:type="spellEnd"/>
      <w:r w:rsidR="00F34EFB" w:rsidRPr="00F34EFB">
        <w:rPr>
          <w:b/>
        </w:rPr>
        <w:t xml:space="preserve"> program!</w:t>
      </w:r>
      <w:r w:rsidRPr="009B082B">
        <w:t>” and exit</w:t>
      </w:r>
      <w:r w:rsidR="00EF67E3">
        <w:t>.</w:t>
      </w:r>
    </w:p>
    <w:p w14:paraId="4D380965" w14:textId="77777777" w:rsidR="00333770" w:rsidRPr="009B082B" w:rsidRDefault="00333770" w:rsidP="00333770">
      <w:pPr>
        <w:tabs>
          <w:tab w:val="left" w:pos="425"/>
        </w:tabs>
        <w:spacing w:line="360" w:lineRule="auto"/>
        <w:ind w:left="284"/>
        <w:jc w:val="both"/>
      </w:pPr>
    </w:p>
    <w:p w14:paraId="19325E49" w14:textId="2AAC0306" w:rsidR="00BC6DE8" w:rsidRPr="009B082B" w:rsidRDefault="00EE4239" w:rsidP="009B082B">
      <w:pPr>
        <w:spacing w:line="360" w:lineRule="auto"/>
        <w:ind w:left="20"/>
        <w:jc w:val="center"/>
        <w:rPr>
          <w:b/>
        </w:rPr>
      </w:pPr>
      <w:r w:rsidRPr="009B082B">
        <w:rPr>
          <w:b/>
        </w:rPr>
        <w:t>Please run the EXE file to see the sample program.</w:t>
      </w:r>
    </w:p>
    <w:sectPr w:rsidR="00BC6DE8" w:rsidRPr="009B082B" w:rsidSect="00DF2179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E00CD" w14:textId="77777777" w:rsidR="005B13AF" w:rsidRDefault="005B13AF" w:rsidP="00273E4A">
      <w:r>
        <w:separator/>
      </w:r>
    </w:p>
  </w:endnote>
  <w:endnote w:type="continuationSeparator" w:id="0">
    <w:p w14:paraId="53374AB6" w14:textId="77777777" w:rsidR="005B13AF" w:rsidRDefault="005B13A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05E6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50311640" wp14:editId="062F810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1931AA8" w14:textId="77777777" w:rsidR="005B66A9" w:rsidRPr="00CB513E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B513E">
      <w:rPr>
        <w:sz w:val="22"/>
        <w:szCs w:val="22"/>
      </w:rPr>
      <w:t>Page</w:t>
    </w:r>
    <w:r w:rsidRPr="00CB513E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PAGE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B513E">
          <w:rPr>
            <w:sz w:val="22"/>
            <w:szCs w:val="22"/>
            <w:lang w:val="id-ID"/>
          </w:rPr>
          <w:fldChar w:fldCharType="end"/>
        </w:r>
        <w:r w:rsidR="005B66A9" w:rsidRPr="00CB513E">
          <w:rPr>
            <w:sz w:val="22"/>
            <w:szCs w:val="22"/>
            <w:lang w:val="id-ID"/>
          </w:rPr>
          <w:t xml:space="preserve"> </w:t>
        </w:r>
        <w:r w:rsidR="005B66A9" w:rsidRPr="00CB513E">
          <w:rPr>
            <w:sz w:val="22"/>
            <w:szCs w:val="22"/>
            <w:lang w:val="id-ID"/>
          </w:rPr>
          <w:t xml:space="preserve">of </w:t>
        </w:r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NUMPAGES 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B513E">
          <w:rPr>
            <w:sz w:val="22"/>
            <w:szCs w:val="22"/>
            <w:lang w:val="id-ID"/>
          </w:rPr>
          <w:fldChar w:fldCharType="end"/>
        </w:r>
      </w:sdtContent>
    </w:sdt>
  </w:p>
  <w:p w14:paraId="63729B09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560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774981E" wp14:editId="7EFC9CC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BD2CCCB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1074C75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00CEDA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A9D45" w14:textId="77777777" w:rsidR="005B13AF" w:rsidRDefault="005B13AF" w:rsidP="00273E4A">
      <w:r>
        <w:separator/>
      </w:r>
    </w:p>
  </w:footnote>
  <w:footnote w:type="continuationSeparator" w:id="0">
    <w:p w14:paraId="0E811E69" w14:textId="77777777" w:rsidR="005B13AF" w:rsidRDefault="005B13A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1C6D56F" w14:textId="77777777" w:rsidTr="005D0782">
      <w:tc>
        <w:tcPr>
          <w:tcW w:w="5220" w:type="dxa"/>
        </w:tcPr>
        <w:p w14:paraId="54360EA7" w14:textId="20FAB96E" w:rsidR="005D0782" w:rsidRPr="00815690" w:rsidRDefault="002E5425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184CF5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38DD02F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3F6BCC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BB59DCC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FB51B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4FBE9C"/>
    <w:multiLevelType w:val="singleLevel"/>
    <w:tmpl w:val="844FBE9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88E096C3"/>
    <w:multiLevelType w:val="multilevel"/>
    <w:tmpl w:val="88E096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3A07A6"/>
    <w:multiLevelType w:val="hybridMultilevel"/>
    <w:tmpl w:val="2F7E4BA2"/>
    <w:lvl w:ilvl="0" w:tplc="3642CD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D1A8F"/>
    <w:multiLevelType w:val="hybridMultilevel"/>
    <w:tmpl w:val="5F26A138"/>
    <w:lvl w:ilvl="0" w:tplc="9F805C1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C5DF7"/>
    <w:multiLevelType w:val="hybridMultilevel"/>
    <w:tmpl w:val="A3407F9A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4A70446C"/>
    <w:multiLevelType w:val="singleLevel"/>
    <w:tmpl w:val="4A7044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F70E1C"/>
    <w:multiLevelType w:val="hybridMultilevel"/>
    <w:tmpl w:val="6598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E1C3C"/>
    <w:multiLevelType w:val="hybridMultilevel"/>
    <w:tmpl w:val="DCC86C2E"/>
    <w:lvl w:ilvl="0" w:tplc="04090005">
      <w:start w:val="1"/>
      <w:numFmt w:val="bullet"/>
      <w:lvlText w:val=""/>
      <w:lvlJc w:val="left"/>
      <w:pPr>
        <w:ind w:left="1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14"/>
  </w:num>
  <w:num w:numId="6">
    <w:abstractNumId w:val="11"/>
  </w:num>
  <w:num w:numId="7">
    <w:abstractNumId w:val="15"/>
  </w:num>
  <w:num w:numId="8">
    <w:abstractNumId w:val="2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"/>
  </w:num>
  <w:num w:numId="15">
    <w:abstractNumId w:val="0"/>
  </w:num>
  <w:num w:numId="16">
    <w:abstractNumId w:val="7"/>
  </w:num>
  <w:num w:numId="17">
    <w:abstractNumId w:val="8"/>
  </w:num>
  <w:num w:numId="18">
    <w:abstractNumId w:val="10"/>
  </w:num>
  <w:num w:numId="19">
    <w:abstractNumId w:val="17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14083"/>
    <w:rsid w:val="00020F10"/>
    <w:rsid w:val="00051154"/>
    <w:rsid w:val="00072DE7"/>
    <w:rsid w:val="000732DF"/>
    <w:rsid w:val="000A0C90"/>
    <w:rsid w:val="000A1650"/>
    <w:rsid w:val="000A23D8"/>
    <w:rsid w:val="000A3F41"/>
    <w:rsid w:val="000B2965"/>
    <w:rsid w:val="000B69D0"/>
    <w:rsid w:val="000C3015"/>
    <w:rsid w:val="000D3B28"/>
    <w:rsid w:val="000E450D"/>
    <w:rsid w:val="000F057A"/>
    <w:rsid w:val="000F1EBF"/>
    <w:rsid w:val="000F3EB6"/>
    <w:rsid w:val="000F7CFC"/>
    <w:rsid w:val="000F7FC6"/>
    <w:rsid w:val="001128D4"/>
    <w:rsid w:val="00121136"/>
    <w:rsid w:val="00122BC2"/>
    <w:rsid w:val="00126822"/>
    <w:rsid w:val="00126FAF"/>
    <w:rsid w:val="00131DAA"/>
    <w:rsid w:val="00145C2E"/>
    <w:rsid w:val="00150E94"/>
    <w:rsid w:val="00151847"/>
    <w:rsid w:val="00154685"/>
    <w:rsid w:val="0015698F"/>
    <w:rsid w:val="001754AE"/>
    <w:rsid w:val="00183F26"/>
    <w:rsid w:val="001955A6"/>
    <w:rsid w:val="00197B33"/>
    <w:rsid w:val="001A1E94"/>
    <w:rsid w:val="001A300E"/>
    <w:rsid w:val="001B3A2E"/>
    <w:rsid w:val="001B5C37"/>
    <w:rsid w:val="001C4474"/>
    <w:rsid w:val="001D4810"/>
    <w:rsid w:val="001D7AB5"/>
    <w:rsid w:val="001E4042"/>
    <w:rsid w:val="001E637E"/>
    <w:rsid w:val="001E72F8"/>
    <w:rsid w:val="001E7ABE"/>
    <w:rsid w:val="001F64B6"/>
    <w:rsid w:val="001F780A"/>
    <w:rsid w:val="00215A33"/>
    <w:rsid w:val="002216BA"/>
    <w:rsid w:val="00224780"/>
    <w:rsid w:val="00232544"/>
    <w:rsid w:val="00235C36"/>
    <w:rsid w:val="002376FA"/>
    <w:rsid w:val="0024720D"/>
    <w:rsid w:val="0027362A"/>
    <w:rsid w:val="00273E4A"/>
    <w:rsid w:val="00275126"/>
    <w:rsid w:val="00281799"/>
    <w:rsid w:val="002841B3"/>
    <w:rsid w:val="0029184C"/>
    <w:rsid w:val="00291CB4"/>
    <w:rsid w:val="002941DE"/>
    <w:rsid w:val="002956DC"/>
    <w:rsid w:val="00296DA6"/>
    <w:rsid w:val="0029794C"/>
    <w:rsid w:val="002A0162"/>
    <w:rsid w:val="002A07C0"/>
    <w:rsid w:val="002A138B"/>
    <w:rsid w:val="002A66E0"/>
    <w:rsid w:val="002B00F2"/>
    <w:rsid w:val="002B7CDD"/>
    <w:rsid w:val="002C2640"/>
    <w:rsid w:val="002C3AC5"/>
    <w:rsid w:val="002C4C1B"/>
    <w:rsid w:val="002C7FC0"/>
    <w:rsid w:val="002D1472"/>
    <w:rsid w:val="002D501A"/>
    <w:rsid w:val="002D7F31"/>
    <w:rsid w:val="002E3324"/>
    <w:rsid w:val="002E5425"/>
    <w:rsid w:val="003002A2"/>
    <w:rsid w:val="00305136"/>
    <w:rsid w:val="003054E4"/>
    <w:rsid w:val="00312A16"/>
    <w:rsid w:val="00320C87"/>
    <w:rsid w:val="00321362"/>
    <w:rsid w:val="00323347"/>
    <w:rsid w:val="0032387C"/>
    <w:rsid w:val="00333770"/>
    <w:rsid w:val="003432E6"/>
    <w:rsid w:val="003439D3"/>
    <w:rsid w:val="00350C5F"/>
    <w:rsid w:val="0036420F"/>
    <w:rsid w:val="0036669F"/>
    <w:rsid w:val="00366844"/>
    <w:rsid w:val="0037553B"/>
    <w:rsid w:val="0038319D"/>
    <w:rsid w:val="0038376D"/>
    <w:rsid w:val="00384C7B"/>
    <w:rsid w:val="00386990"/>
    <w:rsid w:val="00387D06"/>
    <w:rsid w:val="003A1788"/>
    <w:rsid w:val="003A562A"/>
    <w:rsid w:val="003B1D05"/>
    <w:rsid w:val="003B27CC"/>
    <w:rsid w:val="003B5F77"/>
    <w:rsid w:val="003C0A29"/>
    <w:rsid w:val="003C0FA0"/>
    <w:rsid w:val="003C1CE6"/>
    <w:rsid w:val="003D4C72"/>
    <w:rsid w:val="003D7084"/>
    <w:rsid w:val="003F71D2"/>
    <w:rsid w:val="00400DDA"/>
    <w:rsid w:val="004074A1"/>
    <w:rsid w:val="00420AFF"/>
    <w:rsid w:val="00422134"/>
    <w:rsid w:val="00434FFC"/>
    <w:rsid w:val="004447DE"/>
    <w:rsid w:val="00446550"/>
    <w:rsid w:val="00446D31"/>
    <w:rsid w:val="004501BB"/>
    <w:rsid w:val="0045099A"/>
    <w:rsid w:val="0045325D"/>
    <w:rsid w:val="004564E4"/>
    <w:rsid w:val="004633AF"/>
    <w:rsid w:val="0046440B"/>
    <w:rsid w:val="00465B46"/>
    <w:rsid w:val="00470964"/>
    <w:rsid w:val="004716A8"/>
    <w:rsid w:val="004850F0"/>
    <w:rsid w:val="00485FEC"/>
    <w:rsid w:val="00494E4C"/>
    <w:rsid w:val="004A5922"/>
    <w:rsid w:val="004A6F1F"/>
    <w:rsid w:val="004B47B5"/>
    <w:rsid w:val="004B6AFE"/>
    <w:rsid w:val="004C0F0C"/>
    <w:rsid w:val="004C2D85"/>
    <w:rsid w:val="004D176C"/>
    <w:rsid w:val="004D27FC"/>
    <w:rsid w:val="004E7352"/>
    <w:rsid w:val="004F485B"/>
    <w:rsid w:val="004F4C91"/>
    <w:rsid w:val="00507FA8"/>
    <w:rsid w:val="00520E03"/>
    <w:rsid w:val="00523BDB"/>
    <w:rsid w:val="00523EE4"/>
    <w:rsid w:val="005314B7"/>
    <w:rsid w:val="00535DA7"/>
    <w:rsid w:val="005447D7"/>
    <w:rsid w:val="0055410B"/>
    <w:rsid w:val="00556E41"/>
    <w:rsid w:val="00562C1E"/>
    <w:rsid w:val="00571B72"/>
    <w:rsid w:val="00582417"/>
    <w:rsid w:val="00582E4C"/>
    <w:rsid w:val="0059152C"/>
    <w:rsid w:val="005A072D"/>
    <w:rsid w:val="005A231F"/>
    <w:rsid w:val="005A32DD"/>
    <w:rsid w:val="005B07D4"/>
    <w:rsid w:val="005B13AF"/>
    <w:rsid w:val="005B3392"/>
    <w:rsid w:val="005B66A9"/>
    <w:rsid w:val="005C156C"/>
    <w:rsid w:val="005C19B6"/>
    <w:rsid w:val="005C5747"/>
    <w:rsid w:val="005D0782"/>
    <w:rsid w:val="005F47E6"/>
    <w:rsid w:val="005F794B"/>
    <w:rsid w:val="0060201C"/>
    <w:rsid w:val="0060486C"/>
    <w:rsid w:val="00627BEE"/>
    <w:rsid w:val="00635EE5"/>
    <w:rsid w:val="00642F4F"/>
    <w:rsid w:val="00643F75"/>
    <w:rsid w:val="0064707C"/>
    <w:rsid w:val="00664137"/>
    <w:rsid w:val="0067443D"/>
    <w:rsid w:val="006A531F"/>
    <w:rsid w:val="006B6790"/>
    <w:rsid w:val="006C4F20"/>
    <w:rsid w:val="006D36BC"/>
    <w:rsid w:val="006F4D80"/>
    <w:rsid w:val="00701ECA"/>
    <w:rsid w:val="00710A00"/>
    <w:rsid w:val="0071414D"/>
    <w:rsid w:val="00720962"/>
    <w:rsid w:val="0072245D"/>
    <w:rsid w:val="00737595"/>
    <w:rsid w:val="0074321B"/>
    <w:rsid w:val="00743915"/>
    <w:rsid w:val="00744BD1"/>
    <w:rsid w:val="00756404"/>
    <w:rsid w:val="0078103B"/>
    <w:rsid w:val="00787247"/>
    <w:rsid w:val="0079738B"/>
    <w:rsid w:val="007B5A6A"/>
    <w:rsid w:val="007C1C37"/>
    <w:rsid w:val="007E0EE7"/>
    <w:rsid w:val="00804803"/>
    <w:rsid w:val="00810737"/>
    <w:rsid w:val="00811C48"/>
    <w:rsid w:val="00815690"/>
    <w:rsid w:val="00815DB3"/>
    <w:rsid w:val="00830269"/>
    <w:rsid w:val="0083459F"/>
    <w:rsid w:val="00836662"/>
    <w:rsid w:val="0083780E"/>
    <w:rsid w:val="008462AC"/>
    <w:rsid w:val="008674E6"/>
    <w:rsid w:val="00876001"/>
    <w:rsid w:val="00876A58"/>
    <w:rsid w:val="00885A82"/>
    <w:rsid w:val="008939EF"/>
    <w:rsid w:val="00894072"/>
    <w:rsid w:val="00895B8D"/>
    <w:rsid w:val="008A0719"/>
    <w:rsid w:val="008B212E"/>
    <w:rsid w:val="008B7541"/>
    <w:rsid w:val="008C1A4A"/>
    <w:rsid w:val="008D1B94"/>
    <w:rsid w:val="008D411F"/>
    <w:rsid w:val="008E302B"/>
    <w:rsid w:val="008F56EA"/>
    <w:rsid w:val="009010C1"/>
    <w:rsid w:val="00901A30"/>
    <w:rsid w:val="0090372F"/>
    <w:rsid w:val="00932B6E"/>
    <w:rsid w:val="0093677F"/>
    <w:rsid w:val="00937B93"/>
    <w:rsid w:val="00944ADA"/>
    <w:rsid w:val="009477A0"/>
    <w:rsid w:val="009568C5"/>
    <w:rsid w:val="00961A2D"/>
    <w:rsid w:val="0096566E"/>
    <w:rsid w:val="0097243E"/>
    <w:rsid w:val="00973849"/>
    <w:rsid w:val="009832E4"/>
    <w:rsid w:val="00986482"/>
    <w:rsid w:val="0099282E"/>
    <w:rsid w:val="009A2464"/>
    <w:rsid w:val="009A35F2"/>
    <w:rsid w:val="009A3737"/>
    <w:rsid w:val="009B082B"/>
    <w:rsid w:val="009B130E"/>
    <w:rsid w:val="009B33A8"/>
    <w:rsid w:val="009C7801"/>
    <w:rsid w:val="009E17C5"/>
    <w:rsid w:val="009E29D9"/>
    <w:rsid w:val="00A01E1F"/>
    <w:rsid w:val="00A1473C"/>
    <w:rsid w:val="00A22EC3"/>
    <w:rsid w:val="00A32343"/>
    <w:rsid w:val="00A344F2"/>
    <w:rsid w:val="00A46082"/>
    <w:rsid w:val="00A50AF3"/>
    <w:rsid w:val="00A52AB7"/>
    <w:rsid w:val="00A53D38"/>
    <w:rsid w:val="00A54FC9"/>
    <w:rsid w:val="00A552D5"/>
    <w:rsid w:val="00A87A37"/>
    <w:rsid w:val="00A933D3"/>
    <w:rsid w:val="00AA04F0"/>
    <w:rsid w:val="00AA1407"/>
    <w:rsid w:val="00AB0E0A"/>
    <w:rsid w:val="00AB1D85"/>
    <w:rsid w:val="00AB42BB"/>
    <w:rsid w:val="00AC0111"/>
    <w:rsid w:val="00AC0C63"/>
    <w:rsid w:val="00AC11D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57D08"/>
    <w:rsid w:val="00B67595"/>
    <w:rsid w:val="00B7140C"/>
    <w:rsid w:val="00B74705"/>
    <w:rsid w:val="00B76387"/>
    <w:rsid w:val="00B81979"/>
    <w:rsid w:val="00B93BD1"/>
    <w:rsid w:val="00B948DA"/>
    <w:rsid w:val="00B9609E"/>
    <w:rsid w:val="00BB1157"/>
    <w:rsid w:val="00BB4599"/>
    <w:rsid w:val="00BC6DE8"/>
    <w:rsid w:val="00BD0CD2"/>
    <w:rsid w:val="00BE0705"/>
    <w:rsid w:val="00BE23E2"/>
    <w:rsid w:val="00BF2997"/>
    <w:rsid w:val="00BF7C45"/>
    <w:rsid w:val="00C25F66"/>
    <w:rsid w:val="00C34F3B"/>
    <w:rsid w:val="00C44051"/>
    <w:rsid w:val="00C525FC"/>
    <w:rsid w:val="00C5389F"/>
    <w:rsid w:val="00C56C03"/>
    <w:rsid w:val="00C57A8A"/>
    <w:rsid w:val="00C57FE8"/>
    <w:rsid w:val="00C6549A"/>
    <w:rsid w:val="00C65F74"/>
    <w:rsid w:val="00C8483C"/>
    <w:rsid w:val="00C915BF"/>
    <w:rsid w:val="00C91951"/>
    <w:rsid w:val="00CB1AB5"/>
    <w:rsid w:val="00CB3B33"/>
    <w:rsid w:val="00CB513E"/>
    <w:rsid w:val="00CB736B"/>
    <w:rsid w:val="00CC2A83"/>
    <w:rsid w:val="00CD64BC"/>
    <w:rsid w:val="00CE1F48"/>
    <w:rsid w:val="00CE444B"/>
    <w:rsid w:val="00CF11B0"/>
    <w:rsid w:val="00D22C95"/>
    <w:rsid w:val="00D30822"/>
    <w:rsid w:val="00D32D66"/>
    <w:rsid w:val="00D3685C"/>
    <w:rsid w:val="00D37E0D"/>
    <w:rsid w:val="00D42783"/>
    <w:rsid w:val="00D47C75"/>
    <w:rsid w:val="00D50D48"/>
    <w:rsid w:val="00D60A6D"/>
    <w:rsid w:val="00D677B3"/>
    <w:rsid w:val="00D67DFC"/>
    <w:rsid w:val="00D67FA8"/>
    <w:rsid w:val="00D708A1"/>
    <w:rsid w:val="00D76718"/>
    <w:rsid w:val="00D95848"/>
    <w:rsid w:val="00D965C0"/>
    <w:rsid w:val="00DA4228"/>
    <w:rsid w:val="00DA4A85"/>
    <w:rsid w:val="00DA7E7C"/>
    <w:rsid w:val="00DB0A75"/>
    <w:rsid w:val="00DC2962"/>
    <w:rsid w:val="00DC4B9D"/>
    <w:rsid w:val="00DC700A"/>
    <w:rsid w:val="00DE2FA6"/>
    <w:rsid w:val="00DF2179"/>
    <w:rsid w:val="00DF224B"/>
    <w:rsid w:val="00DF3BC2"/>
    <w:rsid w:val="00DF718C"/>
    <w:rsid w:val="00E02AB5"/>
    <w:rsid w:val="00E0375C"/>
    <w:rsid w:val="00E03DA9"/>
    <w:rsid w:val="00E047D9"/>
    <w:rsid w:val="00E33415"/>
    <w:rsid w:val="00E335DA"/>
    <w:rsid w:val="00E363F0"/>
    <w:rsid w:val="00E369BC"/>
    <w:rsid w:val="00E36B77"/>
    <w:rsid w:val="00E36EA8"/>
    <w:rsid w:val="00E37BB5"/>
    <w:rsid w:val="00E37F4E"/>
    <w:rsid w:val="00E43BD8"/>
    <w:rsid w:val="00E502A7"/>
    <w:rsid w:val="00E50448"/>
    <w:rsid w:val="00E53166"/>
    <w:rsid w:val="00E57FC7"/>
    <w:rsid w:val="00E642BF"/>
    <w:rsid w:val="00E660C4"/>
    <w:rsid w:val="00E83F0C"/>
    <w:rsid w:val="00EA700A"/>
    <w:rsid w:val="00EB3283"/>
    <w:rsid w:val="00EB5190"/>
    <w:rsid w:val="00EB7CD4"/>
    <w:rsid w:val="00EC29D4"/>
    <w:rsid w:val="00ED5890"/>
    <w:rsid w:val="00ED5C4C"/>
    <w:rsid w:val="00EE4239"/>
    <w:rsid w:val="00EE71C4"/>
    <w:rsid w:val="00EF17AC"/>
    <w:rsid w:val="00EF67E3"/>
    <w:rsid w:val="00F0575D"/>
    <w:rsid w:val="00F1014B"/>
    <w:rsid w:val="00F13CC9"/>
    <w:rsid w:val="00F22A92"/>
    <w:rsid w:val="00F2325C"/>
    <w:rsid w:val="00F2595B"/>
    <w:rsid w:val="00F339E4"/>
    <w:rsid w:val="00F34EFB"/>
    <w:rsid w:val="00F36A0C"/>
    <w:rsid w:val="00F36E33"/>
    <w:rsid w:val="00F50A55"/>
    <w:rsid w:val="00F53807"/>
    <w:rsid w:val="00F55464"/>
    <w:rsid w:val="00F65EAE"/>
    <w:rsid w:val="00F712CE"/>
    <w:rsid w:val="00F80742"/>
    <w:rsid w:val="00F86913"/>
    <w:rsid w:val="00F955DA"/>
    <w:rsid w:val="00F958F0"/>
    <w:rsid w:val="00FA41A2"/>
    <w:rsid w:val="00FC0B7C"/>
    <w:rsid w:val="00FC177D"/>
    <w:rsid w:val="00FC245F"/>
    <w:rsid w:val="00FF1491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4952B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67FA8"/>
    <w:rPr>
      <w:rFonts w:eastAsia="SimHei" w:cs="Arial"/>
      <w:i/>
      <w:sz w:val="20"/>
    </w:rPr>
  </w:style>
  <w:style w:type="paragraph" w:styleId="ListParagraph">
    <w:name w:val="List Paragraph"/>
    <w:basedOn w:val="Normal"/>
    <w:uiPriority w:val="99"/>
    <w:rsid w:val="00E37F4E"/>
    <w:pPr>
      <w:ind w:left="720"/>
      <w:contextualSpacing/>
    </w:pPr>
  </w:style>
  <w:style w:type="table" w:styleId="ListTable3">
    <w:name w:val="List Table 3"/>
    <w:basedOn w:val="TableNormal"/>
    <w:uiPriority w:val="48"/>
    <w:rsid w:val="00E37F4E"/>
    <w:pPr>
      <w:spacing w:after="0" w:line="240" w:lineRule="auto"/>
    </w:pPr>
    <w:rPr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EE4239"/>
    <w:pPr>
      <w:spacing w:after="0" w:line="240" w:lineRule="auto"/>
    </w:pPr>
    <w:rPr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85A79-B5BA-431E-B724-D478ED1D4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414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Christy Alexandra</cp:lastModifiedBy>
  <cp:revision>161</cp:revision>
  <dcterms:created xsi:type="dcterms:W3CDTF">2019-02-11T03:17:00Z</dcterms:created>
  <dcterms:modified xsi:type="dcterms:W3CDTF">2020-02-03T12:35:00Z</dcterms:modified>
</cp:coreProperties>
</file>